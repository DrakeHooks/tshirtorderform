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71F7F26B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448164FD" w14:textId="3FE44502" w:rsidR="00AF5529" w:rsidRDefault="00AF5529" w:rsidP="00AF5529">
            <w:r>
              <w:t>Program:</w:t>
            </w:r>
            <w:r w:rsidR="00C168D9">
              <w:t xml:space="preserve"> </w:t>
            </w:r>
            <w:r w:rsidR="001C216C">
              <w:t>Tacky Tees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330C17C0" w14:textId="189EAB48" w:rsidR="00AF5529" w:rsidRDefault="00AF5529" w:rsidP="00AF5529">
            <w:r>
              <w:t>Date</w:t>
            </w:r>
            <w:r w:rsidR="00785FC8">
              <w:t xml:space="preserve">: </w:t>
            </w:r>
            <w:r w:rsidR="00F0475D">
              <w:t>8/2/2023</w:t>
            </w:r>
          </w:p>
        </w:tc>
      </w:tr>
      <w:tr w:rsidR="005B7EF3" w14:paraId="53C55BA5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501BF2A0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5B37B26C" w14:textId="77777777" w:rsidR="005B7EF3" w:rsidRDefault="005B7EF3">
            <w:r>
              <w:t>Type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02C4D253" w14:textId="77777777" w:rsidR="005B7EF3" w:rsidRDefault="005B7EF3">
            <w:r>
              <w:t>Properties</w:t>
            </w:r>
          </w:p>
        </w:tc>
      </w:tr>
      <w:tr w:rsidR="005B7EF3" w14:paraId="17E5AA17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559AA33" w14:textId="29C09B89" w:rsidR="005B7EF3" w:rsidRDefault="00CE1DAB" w:rsidP="005B7EF3">
            <w:r>
              <w:t>numericUpDown1</w:t>
            </w:r>
          </w:p>
        </w:tc>
        <w:tc>
          <w:tcPr>
            <w:tcW w:w="2339" w:type="dxa"/>
          </w:tcPr>
          <w:p w14:paraId="6BE34E87" w14:textId="0EAC5719" w:rsidR="005B7EF3" w:rsidRDefault="00CE1DAB">
            <w:r>
              <w:t>numericUpDown</w:t>
            </w:r>
          </w:p>
        </w:tc>
        <w:tc>
          <w:tcPr>
            <w:tcW w:w="4673" w:type="dxa"/>
          </w:tcPr>
          <w:p w14:paraId="79C92F2D" w14:textId="77777777" w:rsidR="005B7EF3" w:rsidRDefault="00CE1DAB" w:rsidP="005621B6">
            <w:r>
              <w:t>Maximum: 30</w:t>
            </w:r>
          </w:p>
          <w:p w14:paraId="27A003C2" w14:textId="77777777" w:rsidR="009466C6" w:rsidRDefault="009466C6" w:rsidP="005621B6">
            <w:r>
              <w:t>Increment: 1</w:t>
            </w:r>
          </w:p>
          <w:p w14:paraId="0A486F62" w14:textId="043EB05D" w:rsidR="00B14F7E" w:rsidRDefault="00B14F7E" w:rsidP="005621B6">
            <w:r>
              <w:t>Minimum: 1</w:t>
            </w:r>
          </w:p>
        </w:tc>
      </w:tr>
      <w:tr w:rsidR="005B7EF3" w14:paraId="171965F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0BB03A1" w14:textId="0F2FC1E6" w:rsidR="005B7EF3" w:rsidRDefault="00F251D9" w:rsidP="005B7EF3">
            <w:r w:rsidRPr="00F251D9">
              <w:t>sizeGrpBox</w:t>
            </w:r>
          </w:p>
        </w:tc>
        <w:tc>
          <w:tcPr>
            <w:tcW w:w="2339" w:type="dxa"/>
          </w:tcPr>
          <w:p w14:paraId="01871813" w14:textId="5C0C6D9C" w:rsidR="005B7EF3" w:rsidRDefault="00F251D9" w:rsidP="00A9384F">
            <w:r>
              <w:t>Group Box</w:t>
            </w:r>
          </w:p>
        </w:tc>
        <w:tc>
          <w:tcPr>
            <w:tcW w:w="4673" w:type="dxa"/>
          </w:tcPr>
          <w:p w14:paraId="36B3498D" w14:textId="1E471F6F" w:rsidR="005B7EF3" w:rsidRDefault="007C4340" w:rsidP="00A9384F">
            <w:r>
              <w:t>Text: Size</w:t>
            </w:r>
          </w:p>
        </w:tc>
      </w:tr>
      <w:tr w:rsidR="005B7EF3" w14:paraId="3EA3766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46A6FF4" w14:textId="1CB30E63" w:rsidR="005B7EF3" w:rsidRDefault="0066133C" w:rsidP="005B7EF3">
            <w:r>
              <w:t>colorsGrpBox</w:t>
            </w:r>
          </w:p>
        </w:tc>
        <w:tc>
          <w:tcPr>
            <w:tcW w:w="2339" w:type="dxa"/>
          </w:tcPr>
          <w:p w14:paraId="4255C3B3" w14:textId="26B5F4BB" w:rsidR="005B7EF3" w:rsidRDefault="0066133C">
            <w:r>
              <w:t>Group Box</w:t>
            </w:r>
          </w:p>
        </w:tc>
        <w:tc>
          <w:tcPr>
            <w:tcW w:w="4673" w:type="dxa"/>
          </w:tcPr>
          <w:p w14:paraId="6F417E9E" w14:textId="0A5F4412" w:rsidR="005B7EF3" w:rsidRDefault="0066133C" w:rsidP="000E1B24">
            <w:r>
              <w:t>Text: Colors</w:t>
            </w:r>
          </w:p>
        </w:tc>
      </w:tr>
      <w:tr w:rsidR="005B7EF3" w14:paraId="2CC7C61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00107D6" w14:textId="2044BD7A" w:rsidR="005B7EF3" w:rsidRDefault="006D3CF5" w:rsidP="005B7EF3">
            <w:r>
              <w:t>summaryGrpBox</w:t>
            </w:r>
          </w:p>
        </w:tc>
        <w:tc>
          <w:tcPr>
            <w:tcW w:w="2339" w:type="dxa"/>
          </w:tcPr>
          <w:p w14:paraId="629650BE" w14:textId="4FC3B1AD" w:rsidR="005B7EF3" w:rsidRDefault="006D3CF5" w:rsidP="000E1B24">
            <w:r>
              <w:t>Group Box</w:t>
            </w:r>
          </w:p>
        </w:tc>
        <w:tc>
          <w:tcPr>
            <w:tcW w:w="4673" w:type="dxa"/>
          </w:tcPr>
          <w:p w14:paraId="3BA4651C" w14:textId="76990784" w:rsidR="005B7EF3" w:rsidRDefault="006D3CF5" w:rsidP="000E1B24">
            <w:r>
              <w:t>Text: Summary</w:t>
            </w:r>
          </w:p>
        </w:tc>
      </w:tr>
      <w:tr w:rsidR="00F75850" w14:paraId="6B2CD73A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B683939" w14:textId="700A1A19" w:rsidR="00F75850" w:rsidRDefault="00F75850" w:rsidP="005B7EF3">
            <w:r>
              <w:t>letteringGrpBox</w:t>
            </w:r>
          </w:p>
        </w:tc>
        <w:tc>
          <w:tcPr>
            <w:tcW w:w="2339" w:type="dxa"/>
          </w:tcPr>
          <w:p w14:paraId="28681474" w14:textId="32FE82B9" w:rsidR="00F75850" w:rsidRDefault="00F75850" w:rsidP="000E1B24">
            <w:r>
              <w:t>Group Box</w:t>
            </w:r>
          </w:p>
        </w:tc>
        <w:tc>
          <w:tcPr>
            <w:tcW w:w="4673" w:type="dxa"/>
          </w:tcPr>
          <w:p w14:paraId="3BE56A53" w14:textId="0CB3665F" w:rsidR="00F75850" w:rsidRDefault="00F75850" w:rsidP="000E1B24">
            <w:r>
              <w:t>Text: Custom Lettering</w:t>
            </w:r>
          </w:p>
        </w:tc>
      </w:tr>
      <w:tr w:rsidR="008D6145" w14:paraId="3080306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86304A4" w14:textId="2C424A19" w:rsidR="008D6145" w:rsidRDefault="00E144CC" w:rsidP="005B7EF3">
            <w:r>
              <w:t>pictureBox1</w:t>
            </w:r>
          </w:p>
        </w:tc>
        <w:tc>
          <w:tcPr>
            <w:tcW w:w="2339" w:type="dxa"/>
          </w:tcPr>
          <w:p w14:paraId="39B5F234" w14:textId="7BEDA36D" w:rsidR="008D6145" w:rsidRDefault="00E144CC" w:rsidP="000E1B24">
            <w:r>
              <w:t>Picture Box</w:t>
            </w:r>
          </w:p>
        </w:tc>
        <w:tc>
          <w:tcPr>
            <w:tcW w:w="4673" w:type="dxa"/>
          </w:tcPr>
          <w:p w14:paraId="5FADBE3F" w14:textId="77777777" w:rsidR="008D6145" w:rsidRDefault="00E144CC" w:rsidP="000E1B24">
            <w:r>
              <w:t>Size Mode: Stretch Image</w:t>
            </w:r>
          </w:p>
          <w:p w14:paraId="68504F08" w14:textId="77777777" w:rsidR="003879D1" w:rsidRDefault="003879D1" w:rsidP="000E1B24">
            <w:r>
              <w:t>Size: 134, 103</w:t>
            </w:r>
          </w:p>
          <w:p w14:paraId="14197A94" w14:textId="39857D45" w:rsidR="003879D1" w:rsidRDefault="003879D1" w:rsidP="000E1B24">
            <w:r>
              <w:t>Location: 174, 103</w:t>
            </w:r>
          </w:p>
        </w:tc>
      </w:tr>
      <w:tr w:rsidR="00114CA7" w14:paraId="2F7AA02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E0CE845" w14:textId="2B52EC49" w:rsidR="00114CA7" w:rsidRDefault="00114CA7" w:rsidP="005B7EF3">
            <w:r>
              <w:t>quantityTxtLbl</w:t>
            </w:r>
          </w:p>
        </w:tc>
        <w:tc>
          <w:tcPr>
            <w:tcW w:w="2339" w:type="dxa"/>
          </w:tcPr>
          <w:p w14:paraId="103767AD" w14:textId="62E9D614" w:rsidR="00114CA7" w:rsidRDefault="00114CA7" w:rsidP="000E1B24">
            <w:r>
              <w:t>Label</w:t>
            </w:r>
          </w:p>
        </w:tc>
        <w:tc>
          <w:tcPr>
            <w:tcW w:w="4673" w:type="dxa"/>
          </w:tcPr>
          <w:p w14:paraId="2EEA1162" w14:textId="77777777" w:rsidR="00114CA7" w:rsidRDefault="00AC05E8" w:rsidP="000E1B24">
            <w:r>
              <w:t>Text: Quantity</w:t>
            </w:r>
          </w:p>
          <w:p w14:paraId="38910BB3" w14:textId="6E6AE4DF" w:rsidR="001B5CF8" w:rsidRDefault="001B5CF8" w:rsidP="000E1B24">
            <w:r>
              <w:t>Location: 142, 65</w:t>
            </w:r>
          </w:p>
        </w:tc>
      </w:tr>
      <w:tr w:rsidR="008D6145" w14:paraId="4620AD0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2644661" w14:textId="06472CDA" w:rsidR="008D6145" w:rsidRDefault="00FB6756" w:rsidP="005B7EF3">
            <w:r>
              <w:t>logoLbl</w:t>
            </w:r>
          </w:p>
        </w:tc>
        <w:tc>
          <w:tcPr>
            <w:tcW w:w="2339" w:type="dxa"/>
          </w:tcPr>
          <w:p w14:paraId="7BECB367" w14:textId="2FB978A9" w:rsidR="008D6145" w:rsidRDefault="00821BBE" w:rsidP="000E1B24">
            <w:r>
              <w:t>Label</w:t>
            </w:r>
          </w:p>
        </w:tc>
        <w:tc>
          <w:tcPr>
            <w:tcW w:w="4673" w:type="dxa"/>
          </w:tcPr>
          <w:p w14:paraId="31376E86" w14:textId="77777777" w:rsidR="008D6145" w:rsidRDefault="00821BBE" w:rsidP="000E1B24">
            <w:r>
              <w:t>Location: 326, 43</w:t>
            </w:r>
          </w:p>
          <w:p w14:paraId="6264FCDF" w14:textId="77777777" w:rsidR="00141DAB" w:rsidRDefault="00141DAB" w:rsidP="000E1B24">
            <w:r>
              <w:t>Size: 364, 43</w:t>
            </w:r>
          </w:p>
          <w:p w14:paraId="6863146C" w14:textId="77777777" w:rsidR="000862DA" w:rsidRDefault="000862DA" w:rsidP="000E1B24">
            <w:r>
              <w:t xml:space="preserve">Text: </w:t>
            </w:r>
            <w:r w:rsidRPr="000862DA">
              <w:t>Tacky Tees Order Form</w:t>
            </w:r>
          </w:p>
          <w:p w14:paraId="42AB7127" w14:textId="1B02E0AA" w:rsidR="005D0043" w:rsidRDefault="005D0043" w:rsidP="000E1B24">
            <w:r>
              <w:t xml:space="preserve">Font: </w:t>
            </w:r>
            <w:r w:rsidRPr="005D0043">
              <w:t>Arial Rounded MT Bold, 18pt</w:t>
            </w:r>
          </w:p>
        </w:tc>
      </w:tr>
      <w:tr w:rsidR="008D6145" w14:paraId="408A9507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842CA53" w14:textId="4D5D19EA" w:rsidR="008D6145" w:rsidRDefault="00727287" w:rsidP="005B7EF3">
            <w:r>
              <w:t>discountChkBox</w:t>
            </w:r>
          </w:p>
        </w:tc>
        <w:tc>
          <w:tcPr>
            <w:tcW w:w="2339" w:type="dxa"/>
          </w:tcPr>
          <w:p w14:paraId="6558D3ED" w14:textId="35B69DBF" w:rsidR="008D6145" w:rsidRDefault="00727287" w:rsidP="000E1B24">
            <w:r>
              <w:t>Check Box</w:t>
            </w:r>
          </w:p>
        </w:tc>
        <w:tc>
          <w:tcPr>
            <w:tcW w:w="4673" w:type="dxa"/>
          </w:tcPr>
          <w:p w14:paraId="1BC71C04" w14:textId="5F18A296" w:rsidR="008D6145" w:rsidRDefault="00727287" w:rsidP="000E1B24">
            <w:r>
              <w:t>Text: Preferred Discount</w:t>
            </w:r>
          </w:p>
        </w:tc>
      </w:tr>
      <w:tr w:rsidR="008D6145" w14:paraId="79E4FF8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4C9C410" w14:textId="6915467A" w:rsidR="008D6145" w:rsidRDefault="00935FBD" w:rsidP="005B7EF3">
            <w:r>
              <w:t>outputListBox</w:t>
            </w:r>
          </w:p>
        </w:tc>
        <w:tc>
          <w:tcPr>
            <w:tcW w:w="2339" w:type="dxa"/>
          </w:tcPr>
          <w:p w14:paraId="5B7381A9" w14:textId="3EB1AF22" w:rsidR="008D6145" w:rsidRDefault="00841FA6" w:rsidP="000E1B24">
            <w:r>
              <w:t>List Box</w:t>
            </w:r>
          </w:p>
        </w:tc>
        <w:tc>
          <w:tcPr>
            <w:tcW w:w="4673" w:type="dxa"/>
          </w:tcPr>
          <w:p w14:paraId="79422727" w14:textId="3635E0C2" w:rsidR="008D6145" w:rsidRDefault="008A60CE" w:rsidP="000E1B24">
            <w:r>
              <w:t>Size: 277, 104</w:t>
            </w:r>
          </w:p>
        </w:tc>
      </w:tr>
      <w:tr w:rsidR="008D6145" w14:paraId="1C714CCB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DD639B0" w14:textId="03C3B7D0" w:rsidR="008D6145" w:rsidRDefault="00BA3278" w:rsidP="005B7EF3">
            <w:r>
              <w:t>customColorTxtBox</w:t>
            </w:r>
          </w:p>
        </w:tc>
        <w:tc>
          <w:tcPr>
            <w:tcW w:w="2339" w:type="dxa"/>
          </w:tcPr>
          <w:p w14:paraId="7E700B19" w14:textId="3F3D64FA" w:rsidR="008D6145" w:rsidRDefault="00BA3278" w:rsidP="000E1B24">
            <w:r>
              <w:t>Text Box</w:t>
            </w:r>
          </w:p>
        </w:tc>
        <w:tc>
          <w:tcPr>
            <w:tcW w:w="4673" w:type="dxa"/>
          </w:tcPr>
          <w:p w14:paraId="44913EAA" w14:textId="77777777" w:rsidR="008D6145" w:rsidRDefault="00BA3278" w:rsidP="000E1B24">
            <w:r>
              <w:t>Size: 125, 27</w:t>
            </w:r>
          </w:p>
          <w:p w14:paraId="7A1AC0CC" w14:textId="5D6EC2C2" w:rsidR="00236627" w:rsidRDefault="00236627" w:rsidP="000E1B24">
            <w:r>
              <w:t>Visible: False</w:t>
            </w:r>
          </w:p>
          <w:p w14:paraId="2B66A915" w14:textId="13632A8D" w:rsidR="00236627" w:rsidRDefault="00236627" w:rsidP="000E1B24"/>
        </w:tc>
      </w:tr>
      <w:tr w:rsidR="003979E0" w14:paraId="24E75D1B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14A19BE" w14:textId="53934002" w:rsidR="003979E0" w:rsidRDefault="003979E0" w:rsidP="005B7EF3">
            <w:r>
              <w:t>letteringTxtBox</w:t>
            </w:r>
          </w:p>
        </w:tc>
        <w:tc>
          <w:tcPr>
            <w:tcW w:w="2339" w:type="dxa"/>
          </w:tcPr>
          <w:p w14:paraId="22CA77D3" w14:textId="58F56ABE" w:rsidR="003979E0" w:rsidRDefault="003979E0" w:rsidP="000E1B24">
            <w:r>
              <w:t>Text Box</w:t>
            </w:r>
          </w:p>
        </w:tc>
        <w:tc>
          <w:tcPr>
            <w:tcW w:w="4673" w:type="dxa"/>
          </w:tcPr>
          <w:p w14:paraId="4C639F69" w14:textId="5E272C9E" w:rsidR="003979E0" w:rsidRDefault="003979E0" w:rsidP="000E1B24">
            <w:r>
              <w:t>Size: 672, 27</w:t>
            </w:r>
          </w:p>
        </w:tc>
      </w:tr>
      <w:tr w:rsidR="008D6145" w14:paraId="3DCC2D3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64C71C2" w14:textId="32E0C09D" w:rsidR="008D6145" w:rsidRDefault="00A93D67" w:rsidP="005B7EF3">
            <w:r>
              <w:t>customColorRadBtn</w:t>
            </w:r>
          </w:p>
        </w:tc>
        <w:tc>
          <w:tcPr>
            <w:tcW w:w="2339" w:type="dxa"/>
          </w:tcPr>
          <w:p w14:paraId="5DB4D68C" w14:textId="1812F43F" w:rsidR="008D6145" w:rsidRDefault="00193ED0" w:rsidP="000E1B24">
            <w:r>
              <w:t>Radio Button</w:t>
            </w:r>
          </w:p>
        </w:tc>
        <w:tc>
          <w:tcPr>
            <w:tcW w:w="4673" w:type="dxa"/>
          </w:tcPr>
          <w:p w14:paraId="7D97A61A" w14:textId="42FA35B3" w:rsidR="008D6145" w:rsidRDefault="00E12CAD" w:rsidP="000E1B24">
            <w:r>
              <w:t>Text: Custom +$2</w:t>
            </w:r>
          </w:p>
        </w:tc>
      </w:tr>
      <w:tr w:rsidR="008D6145" w14:paraId="5FB6262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82714E1" w14:textId="645660C2" w:rsidR="008D6145" w:rsidRDefault="00EB6D5C" w:rsidP="005B7EF3">
            <w:r>
              <w:t>smRadButton</w:t>
            </w:r>
          </w:p>
        </w:tc>
        <w:tc>
          <w:tcPr>
            <w:tcW w:w="2339" w:type="dxa"/>
          </w:tcPr>
          <w:p w14:paraId="4E58DC65" w14:textId="14AF31A0" w:rsidR="008D6145" w:rsidRDefault="00EB6D5C" w:rsidP="000E1B24">
            <w:r>
              <w:t>Radio Button</w:t>
            </w:r>
          </w:p>
        </w:tc>
        <w:tc>
          <w:tcPr>
            <w:tcW w:w="4673" w:type="dxa"/>
          </w:tcPr>
          <w:p w14:paraId="420BF4AB" w14:textId="779D0A3D" w:rsidR="008D6145" w:rsidRDefault="00EB6D5C" w:rsidP="000E1B24">
            <w:r>
              <w:t>Text: Small ($4)</w:t>
            </w:r>
          </w:p>
        </w:tc>
      </w:tr>
      <w:tr w:rsidR="00EB6D5C" w14:paraId="79E27E6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D884D64" w14:textId="4A1BB04E" w:rsidR="00EB6D5C" w:rsidRDefault="00EB6D5C" w:rsidP="00EB6D5C">
            <w:r>
              <w:t>medRadButton</w:t>
            </w:r>
          </w:p>
        </w:tc>
        <w:tc>
          <w:tcPr>
            <w:tcW w:w="2339" w:type="dxa"/>
          </w:tcPr>
          <w:p w14:paraId="710DEC16" w14:textId="3B0C88C2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3E270473" w14:textId="42057831" w:rsidR="00EB6D5C" w:rsidRDefault="00EB6D5C" w:rsidP="00EB6D5C">
            <w:r>
              <w:t xml:space="preserve">Text: </w:t>
            </w:r>
            <w:r w:rsidR="003245AE">
              <w:t>Medium</w:t>
            </w:r>
            <w:r>
              <w:t xml:space="preserve"> ($</w:t>
            </w:r>
            <w:r w:rsidR="003245AE">
              <w:t>5</w:t>
            </w:r>
            <w:r>
              <w:t>)</w:t>
            </w:r>
          </w:p>
        </w:tc>
      </w:tr>
      <w:tr w:rsidR="00EB6D5C" w14:paraId="0FCF5163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45C9B1E" w14:textId="0498F696" w:rsidR="00EB6D5C" w:rsidRDefault="003245AE" w:rsidP="00EB6D5C">
            <w:r>
              <w:t>lgRadButton</w:t>
            </w:r>
          </w:p>
        </w:tc>
        <w:tc>
          <w:tcPr>
            <w:tcW w:w="2339" w:type="dxa"/>
          </w:tcPr>
          <w:p w14:paraId="4FB7B141" w14:textId="1BBE0152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5517DEE8" w14:textId="3D1CF164" w:rsidR="00EB6D5C" w:rsidRDefault="00EB6D5C" w:rsidP="00EB6D5C">
            <w:r>
              <w:t xml:space="preserve">Text: </w:t>
            </w:r>
            <w:r w:rsidR="00613D95">
              <w:t xml:space="preserve">Lage </w:t>
            </w:r>
            <w:r>
              <w:t>($</w:t>
            </w:r>
            <w:r w:rsidR="00613D95">
              <w:t>6</w:t>
            </w:r>
            <w:r>
              <w:t>)</w:t>
            </w:r>
          </w:p>
        </w:tc>
      </w:tr>
      <w:tr w:rsidR="00EB6D5C" w14:paraId="32A380F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96D1C0F" w14:textId="1E0434B3" w:rsidR="00EB6D5C" w:rsidRDefault="00572073" w:rsidP="00EB6D5C">
            <w:r>
              <w:t>xlRadButton</w:t>
            </w:r>
          </w:p>
        </w:tc>
        <w:tc>
          <w:tcPr>
            <w:tcW w:w="2339" w:type="dxa"/>
          </w:tcPr>
          <w:p w14:paraId="49DA5BEB" w14:textId="48B873FE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5905127F" w14:textId="526A2ABA" w:rsidR="00EB6D5C" w:rsidRDefault="00EB6D5C" w:rsidP="00EB6D5C">
            <w:r>
              <w:t xml:space="preserve">Text: </w:t>
            </w:r>
            <w:r w:rsidR="00613D95">
              <w:t>Extra Large</w:t>
            </w:r>
            <w:r>
              <w:t xml:space="preserve"> ($</w:t>
            </w:r>
            <w:r w:rsidR="00613D95">
              <w:t>7</w:t>
            </w:r>
            <w:r>
              <w:t>)</w:t>
            </w:r>
          </w:p>
        </w:tc>
      </w:tr>
      <w:tr w:rsidR="00EB6D5C" w14:paraId="06C390A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1525EC54" w14:textId="4ECCD7C4" w:rsidR="00EB6D5C" w:rsidRDefault="009C7E7E" w:rsidP="00EB6D5C">
            <w:r>
              <w:t>whiteRadBtn</w:t>
            </w:r>
          </w:p>
        </w:tc>
        <w:tc>
          <w:tcPr>
            <w:tcW w:w="2339" w:type="dxa"/>
          </w:tcPr>
          <w:p w14:paraId="6AE80936" w14:textId="0806E515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62B64D62" w14:textId="648125B2" w:rsidR="00EB6D5C" w:rsidRDefault="001F1B2C" w:rsidP="00EB6D5C">
            <w:r>
              <w:t>Text: White</w:t>
            </w:r>
          </w:p>
        </w:tc>
      </w:tr>
      <w:tr w:rsidR="00EB6D5C" w14:paraId="4A5245C8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160AB357" w14:textId="732B024D" w:rsidR="00EB6D5C" w:rsidRDefault="001F1B2C" w:rsidP="00EB6D5C">
            <w:r>
              <w:t>blackRadBtn</w:t>
            </w:r>
          </w:p>
        </w:tc>
        <w:tc>
          <w:tcPr>
            <w:tcW w:w="2339" w:type="dxa"/>
          </w:tcPr>
          <w:p w14:paraId="338EDA69" w14:textId="676B7336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0A5DC4C4" w14:textId="714EE687" w:rsidR="00EB6D5C" w:rsidRDefault="001F1B2C" w:rsidP="00EB6D5C">
            <w:r>
              <w:t>Text:</w:t>
            </w:r>
            <w:r w:rsidR="00326CD6">
              <w:t xml:space="preserve"> Black +$1</w:t>
            </w:r>
          </w:p>
        </w:tc>
      </w:tr>
      <w:tr w:rsidR="00EB6D5C" w14:paraId="14575C5F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8E713F7" w14:textId="01FB0770" w:rsidR="00EB6D5C" w:rsidRDefault="001F1B2C" w:rsidP="00EB6D5C">
            <w:r>
              <w:t>greyRadBtn</w:t>
            </w:r>
          </w:p>
        </w:tc>
        <w:tc>
          <w:tcPr>
            <w:tcW w:w="2339" w:type="dxa"/>
          </w:tcPr>
          <w:p w14:paraId="53F5EE61" w14:textId="2458956A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1CC6DEA0" w14:textId="7F10C931" w:rsidR="00EB6D5C" w:rsidRDefault="001F1B2C" w:rsidP="00EB6D5C">
            <w:r>
              <w:t>Text:</w:t>
            </w:r>
            <w:r w:rsidR="00326CD6">
              <w:t xml:space="preserve"> Grey +$1</w:t>
            </w:r>
          </w:p>
        </w:tc>
      </w:tr>
      <w:tr w:rsidR="00EB6D5C" w14:paraId="123AF06D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1F0C398" w14:textId="46F3BC09" w:rsidR="00EB6D5C" w:rsidRDefault="001F1B2C" w:rsidP="00EB6D5C">
            <w:r>
              <w:t>redRadBtn</w:t>
            </w:r>
          </w:p>
        </w:tc>
        <w:tc>
          <w:tcPr>
            <w:tcW w:w="2339" w:type="dxa"/>
          </w:tcPr>
          <w:p w14:paraId="3C8C8120" w14:textId="7A263493" w:rsidR="00EB6D5C" w:rsidRDefault="00EB6D5C" w:rsidP="00EB6D5C">
            <w:r>
              <w:t>Radio Button</w:t>
            </w:r>
          </w:p>
        </w:tc>
        <w:tc>
          <w:tcPr>
            <w:tcW w:w="4673" w:type="dxa"/>
          </w:tcPr>
          <w:p w14:paraId="75427978" w14:textId="2FFE9641" w:rsidR="00EB6D5C" w:rsidRDefault="001F1B2C" w:rsidP="00EB6D5C">
            <w:r>
              <w:t>Text:</w:t>
            </w:r>
            <w:r w:rsidR="00326CD6">
              <w:t xml:space="preserve"> Red +$1</w:t>
            </w:r>
          </w:p>
        </w:tc>
      </w:tr>
      <w:tr w:rsidR="00C77A12" w14:paraId="1538D05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975C989" w14:textId="0ADCC042" w:rsidR="00C77A12" w:rsidRDefault="00C77A12" w:rsidP="00C77A12">
            <w:r>
              <w:t>orangeRadBtn</w:t>
            </w:r>
          </w:p>
        </w:tc>
        <w:tc>
          <w:tcPr>
            <w:tcW w:w="2339" w:type="dxa"/>
          </w:tcPr>
          <w:p w14:paraId="26C161D1" w14:textId="3E4F248C" w:rsidR="00C77A12" w:rsidRDefault="00C77A12" w:rsidP="00C77A12">
            <w:r>
              <w:t>Radio Button</w:t>
            </w:r>
          </w:p>
        </w:tc>
        <w:tc>
          <w:tcPr>
            <w:tcW w:w="4673" w:type="dxa"/>
          </w:tcPr>
          <w:p w14:paraId="63D2489E" w14:textId="61EF97E3" w:rsidR="00C77A12" w:rsidRDefault="00C77A12" w:rsidP="00C77A12">
            <w:r>
              <w:t xml:space="preserve">Text: </w:t>
            </w:r>
            <w:r>
              <w:t>Orange +$1</w:t>
            </w:r>
          </w:p>
        </w:tc>
      </w:tr>
      <w:tr w:rsidR="00C77A12" w14:paraId="668581A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F0E90D9" w14:textId="6CC3EA89" w:rsidR="00C77A12" w:rsidRDefault="00C77A12" w:rsidP="00C77A12">
            <w:r>
              <w:t>yellowRadBtn</w:t>
            </w:r>
          </w:p>
        </w:tc>
        <w:tc>
          <w:tcPr>
            <w:tcW w:w="2339" w:type="dxa"/>
          </w:tcPr>
          <w:p w14:paraId="7CD7BF4D" w14:textId="2731B093" w:rsidR="00C77A12" w:rsidRDefault="00C77A12" w:rsidP="00C77A12">
            <w:r>
              <w:t>Radio Button</w:t>
            </w:r>
          </w:p>
        </w:tc>
        <w:tc>
          <w:tcPr>
            <w:tcW w:w="4673" w:type="dxa"/>
          </w:tcPr>
          <w:p w14:paraId="7BD2F171" w14:textId="0E8B06E6" w:rsidR="00C77A12" w:rsidRDefault="00C77A12" w:rsidP="00C77A12">
            <w:r>
              <w:t xml:space="preserve">Text: </w:t>
            </w:r>
            <w:r>
              <w:t>Yellow +$1</w:t>
            </w:r>
          </w:p>
        </w:tc>
      </w:tr>
      <w:tr w:rsidR="00C77A12" w14:paraId="6DCE8049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259CEBA" w14:textId="0B676495" w:rsidR="00C77A12" w:rsidRDefault="00C77A12" w:rsidP="00C77A12">
            <w:r>
              <w:lastRenderedPageBreak/>
              <w:t>greenRadBtn</w:t>
            </w:r>
          </w:p>
        </w:tc>
        <w:tc>
          <w:tcPr>
            <w:tcW w:w="2339" w:type="dxa"/>
          </w:tcPr>
          <w:p w14:paraId="7A5C9DDE" w14:textId="261C67A8" w:rsidR="00C77A12" w:rsidRDefault="00C77A12" w:rsidP="00C77A12">
            <w:r>
              <w:t>Radio Button</w:t>
            </w:r>
          </w:p>
        </w:tc>
        <w:tc>
          <w:tcPr>
            <w:tcW w:w="4673" w:type="dxa"/>
          </w:tcPr>
          <w:p w14:paraId="4E2147DB" w14:textId="71BC6B57" w:rsidR="00C77A12" w:rsidRDefault="00C77A12" w:rsidP="00C77A12">
            <w:r>
              <w:t xml:space="preserve">Text: </w:t>
            </w:r>
            <w:r>
              <w:t xml:space="preserve"> Green +$1</w:t>
            </w:r>
          </w:p>
        </w:tc>
      </w:tr>
      <w:tr w:rsidR="00C77A12" w14:paraId="2F760A6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C0308A3" w14:textId="2D15AEE2" w:rsidR="00C77A12" w:rsidRDefault="00C77A12" w:rsidP="00C77A12">
            <w:r>
              <w:t>blueRadBtn</w:t>
            </w:r>
          </w:p>
        </w:tc>
        <w:tc>
          <w:tcPr>
            <w:tcW w:w="2339" w:type="dxa"/>
          </w:tcPr>
          <w:p w14:paraId="7B6F2E00" w14:textId="3E016423" w:rsidR="00C77A12" w:rsidRDefault="00C77A12" w:rsidP="00C77A12">
            <w:r>
              <w:t>Radio Button</w:t>
            </w:r>
          </w:p>
        </w:tc>
        <w:tc>
          <w:tcPr>
            <w:tcW w:w="4673" w:type="dxa"/>
          </w:tcPr>
          <w:p w14:paraId="7344BF91" w14:textId="5C783E7C" w:rsidR="00C77A12" w:rsidRDefault="00C77A12" w:rsidP="00C77A12">
            <w:r>
              <w:t xml:space="preserve">Text: </w:t>
            </w:r>
            <w:r w:rsidR="007E0980">
              <w:t>Blue</w:t>
            </w:r>
            <w:r>
              <w:t xml:space="preserve"> +$</w:t>
            </w:r>
            <w:r w:rsidR="007E0980">
              <w:t>1</w:t>
            </w:r>
          </w:p>
        </w:tc>
      </w:tr>
      <w:tr w:rsidR="00C77A12" w14:paraId="1C2607A2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013E08AF" w14:textId="7E2EC702" w:rsidR="00C77A12" w:rsidRDefault="00C77A12" w:rsidP="00C77A12">
            <w:r>
              <w:t>purpleRadBtn</w:t>
            </w:r>
          </w:p>
        </w:tc>
        <w:tc>
          <w:tcPr>
            <w:tcW w:w="2339" w:type="dxa"/>
          </w:tcPr>
          <w:p w14:paraId="43DFE203" w14:textId="520A50C6" w:rsidR="00C77A12" w:rsidRDefault="00C77A12" w:rsidP="00C77A12">
            <w:r>
              <w:t>Radio Button</w:t>
            </w:r>
          </w:p>
        </w:tc>
        <w:tc>
          <w:tcPr>
            <w:tcW w:w="4673" w:type="dxa"/>
          </w:tcPr>
          <w:p w14:paraId="7EEE6F05" w14:textId="695AC9D2" w:rsidR="00C77A12" w:rsidRDefault="00C77A12" w:rsidP="00C77A12">
            <w:r>
              <w:t xml:space="preserve">Text: </w:t>
            </w:r>
            <w:r w:rsidR="007E0980">
              <w:t>Purple</w:t>
            </w:r>
            <w:r>
              <w:t xml:space="preserve"> +$</w:t>
            </w:r>
            <w:r w:rsidR="007E0980">
              <w:t>1</w:t>
            </w:r>
          </w:p>
        </w:tc>
      </w:tr>
      <w:tr w:rsidR="00C77A12" w14:paraId="48C56A4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07F47370" w14:textId="2E85AC63" w:rsidR="00C77A12" w:rsidRDefault="00C77A12" w:rsidP="00C77A12">
            <w:r>
              <w:t>customColorRadBtn</w:t>
            </w:r>
          </w:p>
        </w:tc>
        <w:tc>
          <w:tcPr>
            <w:tcW w:w="2339" w:type="dxa"/>
          </w:tcPr>
          <w:p w14:paraId="47FD39F2" w14:textId="27E89050" w:rsidR="00C77A12" w:rsidRDefault="00C77A12" w:rsidP="00C77A12">
            <w:r>
              <w:t>Radio Button</w:t>
            </w:r>
          </w:p>
        </w:tc>
        <w:tc>
          <w:tcPr>
            <w:tcW w:w="4673" w:type="dxa"/>
          </w:tcPr>
          <w:p w14:paraId="58A4E3D6" w14:textId="77093E49" w:rsidR="00C77A12" w:rsidRDefault="00C77A12" w:rsidP="00C77A12">
            <w:r>
              <w:t>Text: Custom +$2</w:t>
            </w:r>
          </w:p>
        </w:tc>
      </w:tr>
      <w:tr w:rsidR="00C77A12" w14:paraId="7299EAD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49DA561" w14:textId="7098987A" w:rsidR="00C77A12" w:rsidRDefault="0003062C" w:rsidP="00C77A12">
            <w:r>
              <w:t>calculateButton</w:t>
            </w:r>
          </w:p>
        </w:tc>
        <w:tc>
          <w:tcPr>
            <w:tcW w:w="2339" w:type="dxa"/>
          </w:tcPr>
          <w:p w14:paraId="6EDE4384" w14:textId="418353D1" w:rsidR="00C77A12" w:rsidRDefault="0003062C" w:rsidP="00C77A12">
            <w:r>
              <w:t>Button</w:t>
            </w:r>
          </w:p>
        </w:tc>
        <w:tc>
          <w:tcPr>
            <w:tcW w:w="4673" w:type="dxa"/>
          </w:tcPr>
          <w:p w14:paraId="5FD11184" w14:textId="791C409C" w:rsidR="00C77A12" w:rsidRDefault="0003062C" w:rsidP="00C77A12">
            <w:r>
              <w:t>Text: Calculate Total</w:t>
            </w:r>
          </w:p>
        </w:tc>
      </w:tr>
      <w:tr w:rsidR="00CA25E3" w14:paraId="1E160ED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D68703E" w14:textId="5D704979" w:rsidR="00CA25E3" w:rsidRDefault="00CA25E3" w:rsidP="00C77A12">
            <w:r>
              <w:t>exitButton</w:t>
            </w:r>
          </w:p>
        </w:tc>
        <w:tc>
          <w:tcPr>
            <w:tcW w:w="2339" w:type="dxa"/>
          </w:tcPr>
          <w:p w14:paraId="0AA6D1AB" w14:textId="6AF64DF8" w:rsidR="00CA25E3" w:rsidRDefault="00CA25E3" w:rsidP="00C77A12">
            <w:r>
              <w:t>Button</w:t>
            </w:r>
          </w:p>
        </w:tc>
        <w:tc>
          <w:tcPr>
            <w:tcW w:w="4673" w:type="dxa"/>
          </w:tcPr>
          <w:p w14:paraId="3CC64A1D" w14:textId="79941A56" w:rsidR="00CA25E3" w:rsidRDefault="0038317F" w:rsidP="00C77A12">
            <w:r>
              <w:t>Text: Exit Button</w:t>
            </w:r>
          </w:p>
        </w:tc>
      </w:tr>
      <w:tr w:rsidR="00C77A12" w14:paraId="734478A9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50E6BC4" w14:textId="1C390A24" w:rsidR="00C77A12" w:rsidRDefault="007014F5" w:rsidP="00C77A12">
            <w:r>
              <w:t>clearButton</w:t>
            </w:r>
          </w:p>
        </w:tc>
        <w:tc>
          <w:tcPr>
            <w:tcW w:w="2339" w:type="dxa"/>
          </w:tcPr>
          <w:p w14:paraId="45492C7F" w14:textId="3E853AF8" w:rsidR="00C77A12" w:rsidRDefault="007014F5" w:rsidP="00C77A12">
            <w:r>
              <w:t xml:space="preserve">Button </w:t>
            </w:r>
          </w:p>
        </w:tc>
        <w:tc>
          <w:tcPr>
            <w:tcW w:w="4673" w:type="dxa"/>
          </w:tcPr>
          <w:p w14:paraId="233CEC5D" w14:textId="2F7D6A1D" w:rsidR="00C77A12" w:rsidRDefault="002642CD" w:rsidP="00C77A12">
            <w:r>
              <w:t>Text: Clear All</w:t>
            </w:r>
          </w:p>
        </w:tc>
      </w:tr>
      <w:tr w:rsidR="00456829" w14:paraId="1CDEA5F9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6B62B0C" w14:textId="7E444AAB" w:rsidR="00456829" w:rsidRDefault="00456829" w:rsidP="00C77A12">
            <w:r>
              <w:t>Form1</w:t>
            </w:r>
          </w:p>
        </w:tc>
        <w:tc>
          <w:tcPr>
            <w:tcW w:w="2339" w:type="dxa"/>
          </w:tcPr>
          <w:p w14:paraId="259E50D0" w14:textId="50543CD4" w:rsidR="00456829" w:rsidRDefault="00456829" w:rsidP="00C77A12">
            <w:r>
              <w:t>Form</w:t>
            </w:r>
          </w:p>
        </w:tc>
        <w:tc>
          <w:tcPr>
            <w:tcW w:w="4673" w:type="dxa"/>
          </w:tcPr>
          <w:p w14:paraId="458F1327" w14:textId="3E45E4BE" w:rsidR="00456829" w:rsidRDefault="00456829" w:rsidP="00C77A12">
            <w:r>
              <w:t>Text: Tacky Tees</w:t>
            </w:r>
          </w:p>
        </w:tc>
      </w:tr>
    </w:tbl>
    <w:p w14:paraId="0706BE1E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4DAA" w14:textId="77777777" w:rsidR="00D32BA4" w:rsidRDefault="00D32BA4" w:rsidP="00C168D9">
      <w:pPr>
        <w:spacing w:after="0" w:line="240" w:lineRule="auto"/>
      </w:pPr>
      <w:r>
        <w:separator/>
      </w:r>
    </w:p>
  </w:endnote>
  <w:endnote w:type="continuationSeparator" w:id="0">
    <w:p w14:paraId="62356176" w14:textId="77777777" w:rsidR="00D32BA4" w:rsidRDefault="00D32BA4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5780" w14:textId="77777777" w:rsidR="00D32BA4" w:rsidRDefault="00D32BA4" w:rsidP="00C168D9">
      <w:pPr>
        <w:spacing w:after="0" w:line="240" w:lineRule="auto"/>
      </w:pPr>
      <w:r>
        <w:separator/>
      </w:r>
    </w:p>
  </w:footnote>
  <w:footnote w:type="continuationSeparator" w:id="0">
    <w:p w14:paraId="145077E6" w14:textId="77777777" w:rsidR="00D32BA4" w:rsidRDefault="00D32BA4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5C37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Pr="00C168D9">
      <w:rPr>
        <w:sz w:val="36"/>
        <w:szCs w:val="36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AB"/>
    <w:rsid w:val="0003062C"/>
    <w:rsid w:val="000862DA"/>
    <w:rsid w:val="000D432A"/>
    <w:rsid w:val="000E1B24"/>
    <w:rsid w:val="00114CA7"/>
    <w:rsid w:val="00141DAB"/>
    <w:rsid w:val="00193ED0"/>
    <w:rsid w:val="001B5CF8"/>
    <w:rsid w:val="001C216C"/>
    <w:rsid w:val="001D58D5"/>
    <w:rsid w:val="001F1B2C"/>
    <w:rsid w:val="001F6CB3"/>
    <w:rsid w:val="00236627"/>
    <w:rsid w:val="002642CD"/>
    <w:rsid w:val="002E1144"/>
    <w:rsid w:val="003245AE"/>
    <w:rsid w:val="00326CD6"/>
    <w:rsid w:val="00357A25"/>
    <w:rsid w:val="0038317F"/>
    <w:rsid w:val="003879D1"/>
    <w:rsid w:val="003979E0"/>
    <w:rsid w:val="003C5514"/>
    <w:rsid w:val="00456829"/>
    <w:rsid w:val="00530AEC"/>
    <w:rsid w:val="00543028"/>
    <w:rsid w:val="005621B6"/>
    <w:rsid w:val="00572073"/>
    <w:rsid w:val="00590FC2"/>
    <w:rsid w:val="005B7EF3"/>
    <w:rsid w:val="005D0043"/>
    <w:rsid w:val="00613D95"/>
    <w:rsid w:val="0066133C"/>
    <w:rsid w:val="006A34E4"/>
    <w:rsid w:val="006D3CF5"/>
    <w:rsid w:val="007014F5"/>
    <w:rsid w:val="00727287"/>
    <w:rsid w:val="00785FC8"/>
    <w:rsid w:val="007C4340"/>
    <w:rsid w:val="007E0980"/>
    <w:rsid w:val="00801B1F"/>
    <w:rsid w:val="00821BBE"/>
    <w:rsid w:val="00841FA6"/>
    <w:rsid w:val="008A60CE"/>
    <w:rsid w:val="008D6145"/>
    <w:rsid w:val="00935FBD"/>
    <w:rsid w:val="009466C6"/>
    <w:rsid w:val="009C7E7E"/>
    <w:rsid w:val="00A9384F"/>
    <w:rsid w:val="00A93D67"/>
    <w:rsid w:val="00AC05E8"/>
    <w:rsid w:val="00AF5529"/>
    <w:rsid w:val="00B1273D"/>
    <w:rsid w:val="00B14F7E"/>
    <w:rsid w:val="00BA3278"/>
    <w:rsid w:val="00C168D9"/>
    <w:rsid w:val="00C77A12"/>
    <w:rsid w:val="00CA25E3"/>
    <w:rsid w:val="00CE1DAB"/>
    <w:rsid w:val="00D32BA4"/>
    <w:rsid w:val="00D745A3"/>
    <w:rsid w:val="00E12CAD"/>
    <w:rsid w:val="00E144CC"/>
    <w:rsid w:val="00EB6D5C"/>
    <w:rsid w:val="00F0475D"/>
    <w:rsid w:val="00F251D9"/>
    <w:rsid w:val="00F31AFE"/>
    <w:rsid w:val="00F75850"/>
    <w:rsid w:val="00FB6756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49A"/>
  <w15:docId w15:val="{FA93265D-D994-43D0-8C27-CABCF681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hh\OneDrive\Desktop\C%23%20Final%20Project%20-%20Copy\TackyTees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118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Hooks</dc:creator>
  <cp:keywords/>
  <dc:description/>
  <cp:lastModifiedBy>John Drake Hooks</cp:lastModifiedBy>
  <cp:revision>49</cp:revision>
  <cp:lastPrinted>2016-10-26T20:21:00Z</cp:lastPrinted>
  <dcterms:created xsi:type="dcterms:W3CDTF">2023-08-02T05:15:00Z</dcterms:created>
  <dcterms:modified xsi:type="dcterms:W3CDTF">2023-08-02T10:47:00Z</dcterms:modified>
</cp:coreProperties>
</file>