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9"/>
        <w:gridCol w:w="4673"/>
      </w:tblGrid>
      <w:tr w:rsidR="00AF5529" w14:paraId="7AB14A7F" w14:textId="77777777" w:rsidTr="00AF5529">
        <w:trPr>
          <w:trHeight w:val="432"/>
          <w:tblHeader/>
        </w:trPr>
        <w:tc>
          <w:tcPr>
            <w:tcW w:w="4677" w:type="dxa"/>
            <w:gridSpan w:val="2"/>
            <w:shd w:val="clear" w:color="auto" w:fill="auto"/>
            <w:vAlign w:val="center"/>
          </w:tcPr>
          <w:p w14:paraId="011E0C8C" w14:textId="549DBFC5" w:rsidR="00AF5529" w:rsidRDefault="00AF5529" w:rsidP="00AF5529">
            <w:r>
              <w:t>Program:</w:t>
            </w:r>
            <w:r w:rsidR="00C168D9">
              <w:t xml:space="preserve"> </w:t>
            </w:r>
            <w:r w:rsidR="0010730B">
              <w:t>Tacky Tees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78D41186" w14:textId="080A6B22" w:rsidR="00AF5529" w:rsidRDefault="00AF5529" w:rsidP="00AF5529">
            <w:r>
              <w:t>Date</w:t>
            </w:r>
            <w:r w:rsidR="00785FC8">
              <w:t xml:space="preserve">: </w:t>
            </w:r>
            <w:r w:rsidR="0010730B">
              <w:t>8/2/23</w:t>
            </w:r>
          </w:p>
        </w:tc>
      </w:tr>
      <w:tr w:rsidR="005B7EF3" w14:paraId="5E3F4EA0" w14:textId="77777777" w:rsidTr="005B7EF3">
        <w:trPr>
          <w:tblHeader/>
        </w:trPr>
        <w:tc>
          <w:tcPr>
            <w:tcW w:w="2338" w:type="dxa"/>
            <w:shd w:val="clear" w:color="auto" w:fill="D9D9D9" w:themeFill="background1" w:themeFillShade="D9"/>
          </w:tcPr>
          <w:p w14:paraId="7E83E970" w14:textId="77777777" w:rsidR="005B7EF3" w:rsidRDefault="005B7EF3" w:rsidP="005621B6">
            <w:r>
              <w:t>Control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259F5EE8" w14:textId="77777777" w:rsidR="005B7EF3" w:rsidRDefault="00532F38">
            <w:r>
              <w:t>Event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6E08AF70" w14:textId="77777777" w:rsidR="005B7EF3" w:rsidRDefault="00532F38">
            <w:r>
              <w:t>Processing</w:t>
            </w:r>
          </w:p>
        </w:tc>
      </w:tr>
      <w:tr w:rsidR="005B7EF3" w14:paraId="4FEAC7EE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3DB8428A" w14:textId="6CD37A5C" w:rsidR="005B7EF3" w:rsidRDefault="00282253" w:rsidP="005B7EF3">
            <w:r>
              <w:t>calculateButton</w:t>
            </w:r>
          </w:p>
        </w:tc>
        <w:tc>
          <w:tcPr>
            <w:tcW w:w="2339" w:type="dxa"/>
          </w:tcPr>
          <w:p w14:paraId="60DD8FFB" w14:textId="2D535385" w:rsidR="005B7EF3" w:rsidRDefault="00282253">
            <w:r>
              <w:t>Click</w:t>
            </w:r>
          </w:p>
        </w:tc>
        <w:tc>
          <w:tcPr>
            <w:tcW w:w="4673" w:type="dxa"/>
          </w:tcPr>
          <w:p w14:paraId="616368B9" w14:textId="77777777" w:rsidR="005B7EF3" w:rsidRDefault="00282253" w:rsidP="005621B6">
            <w:r>
              <w:t>All of the helper methods are called to create a subtotal multiplied by quantity.</w:t>
            </w:r>
          </w:p>
          <w:p w14:paraId="2EE986F2" w14:textId="379AD236" w:rsidR="00282253" w:rsidRDefault="00282253" w:rsidP="005621B6">
            <w:r>
              <w:t>Process outputs to the listbox on the form</w:t>
            </w:r>
          </w:p>
        </w:tc>
      </w:tr>
      <w:tr w:rsidR="005B7EF3" w14:paraId="759A262F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7D04E361" w14:textId="536ED791" w:rsidR="005B7EF3" w:rsidRDefault="00AC536E" w:rsidP="005B7EF3">
            <w:r>
              <w:t>customColorRadBtn</w:t>
            </w:r>
          </w:p>
        </w:tc>
        <w:tc>
          <w:tcPr>
            <w:tcW w:w="2339" w:type="dxa"/>
          </w:tcPr>
          <w:p w14:paraId="3F93EBFC" w14:textId="1915CBFF" w:rsidR="005B7EF3" w:rsidRDefault="00AC536E" w:rsidP="00A9384F">
            <w:r>
              <w:t>Check Changed</w:t>
            </w:r>
          </w:p>
        </w:tc>
        <w:tc>
          <w:tcPr>
            <w:tcW w:w="4673" w:type="dxa"/>
          </w:tcPr>
          <w:p w14:paraId="28D1042E" w14:textId="4DBDF591" w:rsidR="005B7EF3" w:rsidRDefault="00AC536E" w:rsidP="00A9384F">
            <w:r>
              <w:t>If the custom color button is checked, make the text box for input visible.</w:t>
            </w:r>
          </w:p>
        </w:tc>
      </w:tr>
      <w:tr w:rsidR="00724956" w14:paraId="16A908FF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99264B2" w14:textId="6E7238E5" w:rsidR="00724956" w:rsidRDefault="00724956" w:rsidP="005B7EF3">
            <w:r>
              <w:t>discountChkBox</w:t>
            </w:r>
          </w:p>
        </w:tc>
        <w:tc>
          <w:tcPr>
            <w:tcW w:w="2339" w:type="dxa"/>
          </w:tcPr>
          <w:p w14:paraId="702DCB97" w14:textId="73AE6753" w:rsidR="00724956" w:rsidRDefault="00724956" w:rsidP="00A9384F">
            <w:r>
              <w:t>Checked</w:t>
            </w:r>
          </w:p>
        </w:tc>
        <w:tc>
          <w:tcPr>
            <w:tcW w:w="4673" w:type="dxa"/>
          </w:tcPr>
          <w:p w14:paraId="27E85246" w14:textId="409CCC80" w:rsidR="00724956" w:rsidRDefault="00724956" w:rsidP="00A9384F">
            <w:r>
              <w:t xml:space="preserve">If  the </w:t>
            </w:r>
            <w:r w:rsidR="00C00D8E">
              <w:t>box is checked, apply the preferred discount to the subtotal.</w:t>
            </w:r>
          </w:p>
        </w:tc>
      </w:tr>
      <w:tr w:rsidR="005B7EF3" w14:paraId="2649E8D2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35B7D23C" w14:textId="626595D0" w:rsidR="005B7EF3" w:rsidRDefault="00724956" w:rsidP="005B7EF3">
            <w:r>
              <w:t>clearButton</w:t>
            </w:r>
          </w:p>
        </w:tc>
        <w:tc>
          <w:tcPr>
            <w:tcW w:w="2339" w:type="dxa"/>
          </w:tcPr>
          <w:p w14:paraId="680916B2" w14:textId="7579EBB8" w:rsidR="005B7EF3" w:rsidRDefault="00724956">
            <w:r>
              <w:t>Click</w:t>
            </w:r>
          </w:p>
        </w:tc>
        <w:tc>
          <w:tcPr>
            <w:tcW w:w="4673" w:type="dxa"/>
          </w:tcPr>
          <w:p w14:paraId="3FB88EC5" w14:textId="39B4EB8D" w:rsidR="005B7EF3" w:rsidRDefault="00C00D8E" w:rsidP="000E1B24">
            <w:r>
              <w:t>Clear and reset all fields on the form.</w:t>
            </w:r>
          </w:p>
        </w:tc>
      </w:tr>
      <w:tr w:rsidR="005B7EF3" w14:paraId="6BE80A7B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7C757E2D" w14:textId="5D44794A" w:rsidR="005B7EF3" w:rsidRDefault="00C00D8E" w:rsidP="005B7EF3">
            <w:r>
              <w:t>exitButton</w:t>
            </w:r>
          </w:p>
        </w:tc>
        <w:tc>
          <w:tcPr>
            <w:tcW w:w="2339" w:type="dxa"/>
          </w:tcPr>
          <w:p w14:paraId="427685E6" w14:textId="12ABEC95" w:rsidR="005B7EF3" w:rsidRDefault="00C00D8E" w:rsidP="000E1B24">
            <w:r>
              <w:t>Click</w:t>
            </w:r>
          </w:p>
        </w:tc>
        <w:tc>
          <w:tcPr>
            <w:tcW w:w="4673" w:type="dxa"/>
          </w:tcPr>
          <w:p w14:paraId="57FBA4A4" w14:textId="4289857B" w:rsidR="005B7EF3" w:rsidRDefault="00C00D8E" w:rsidP="000E1B24">
            <w:r>
              <w:t>This.close()</w:t>
            </w:r>
          </w:p>
        </w:tc>
      </w:tr>
    </w:tbl>
    <w:p w14:paraId="3FE707E5" w14:textId="77777777" w:rsidR="000E1B24" w:rsidRDefault="000E1B24"/>
    <w:sectPr w:rsidR="000E1B24" w:rsidSect="00590F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528F" w14:textId="77777777" w:rsidR="002172F4" w:rsidRDefault="002172F4" w:rsidP="00C168D9">
      <w:pPr>
        <w:spacing w:after="0" w:line="240" w:lineRule="auto"/>
      </w:pPr>
      <w:r>
        <w:separator/>
      </w:r>
    </w:p>
  </w:endnote>
  <w:endnote w:type="continuationSeparator" w:id="0">
    <w:p w14:paraId="2FE3A023" w14:textId="77777777" w:rsidR="002172F4" w:rsidRDefault="002172F4" w:rsidP="00C1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56F0A" w14:textId="77777777" w:rsidR="002172F4" w:rsidRDefault="002172F4" w:rsidP="00C168D9">
      <w:pPr>
        <w:spacing w:after="0" w:line="240" w:lineRule="auto"/>
      </w:pPr>
      <w:r>
        <w:separator/>
      </w:r>
    </w:p>
  </w:footnote>
  <w:footnote w:type="continuationSeparator" w:id="0">
    <w:p w14:paraId="30D7F975" w14:textId="77777777" w:rsidR="002172F4" w:rsidRDefault="002172F4" w:rsidP="00C1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F471" w14:textId="77777777" w:rsidR="00C168D9" w:rsidRPr="00C168D9" w:rsidRDefault="00C168D9">
    <w:pPr>
      <w:pStyle w:val="Header"/>
      <w:rPr>
        <w:sz w:val="36"/>
        <w:szCs w:val="36"/>
      </w:rPr>
    </w:pPr>
    <w:r>
      <w:tab/>
    </w:r>
    <w:r w:rsidR="00532F38">
      <w:rPr>
        <w:sz w:val="36"/>
        <w:szCs w:val="36"/>
      </w:rPr>
      <w:t>Event Planning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30B"/>
    <w:rsid w:val="000D432A"/>
    <w:rsid w:val="000E1B24"/>
    <w:rsid w:val="0010730B"/>
    <w:rsid w:val="00131AB9"/>
    <w:rsid w:val="001D58D5"/>
    <w:rsid w:val="002172F4"/>
    <w:rsid w:val="00282253"/>
    <w:rsid w:val="00357A25"/>
    <w:rsid w:val="003C5514"/>
    <w:rsid w:val="00530AEC"/>
    <w:rsid w:val="00532F38"/>
    <w:rsid w:val="00543028"/>
    <w:rsid w:val="005621B6"/>
    <w:rsid w:val="00590FC2"/>
    <w:rsid w:val="005B7EF3"/>
    <w:rsid w:val="006A34E4"/>
    <w:rsid w:val="006D16BD"/>
    <w:rsid w:val="00724956"/>
    <w:rsid w:val="00785FC8"/>
    <w:rsid w:val="008941D1"/>
    <w:rsid w:val="008C7DAF"/>
    <w:rsid w:val="00A9384F"/>
    <w:rsid w:val="00AC536E"/>
    <w:rsid w:val="00AF5529"/>
    <w:rsid w:val="00C00D8E"/>
    <w:rsid w:val="00C168D9"/>
    <w:rsid w:val="00FF76F0"/>
    <w:rsid w:val="322DC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F7D4"/>
  <w15:docId w15:val="{8E354887-75CA-47C9-89A4-DD5C2F35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D9"/>
  </w:style>
  <w:style w:type="paragraph" w:styleId="Footer">
    <w:name w:val="footer"/>
    <w:basedOn w:val="Normal"/>
    <w:link w:val="Foot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hh\OneDrive\Desktop\Event%20Planning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Event Planning Document Template.dotx</Template>
  <TotalTime>12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CFCC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Hooks</dc:creator>
  <cp:keywords/>
  <dc:description/>
  <cp:lastModifiedBy>John Drake Hooks</cp:lastModifiedBy>
  <cp:revision>4</cp:revision>
  <cp:lastPrinted>2016-10-26T20:21:00Z</cp:lastPrinted>
  <dcterms:created xsi:type="dcterms:W3CDTF">2023-08-02T10:51:00Z</dcterms:created>
  <dcterms:modified xsi:type="dcterms:W3CDTF">2023-08-02T11:03:00Z</dcterms:modified>
</cp:coreProperties>
</file>